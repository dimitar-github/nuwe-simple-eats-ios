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4A0" w:firstRow="1" w:lastRow="0" w:firstColumn="1" w:lastColumn="0" w:noHBand="0" w:noVBand="1"/>
      </w:tblPr>
      <w:tblGrid>
        <w:gridCol w:w="173"/>
        <w:gridCol w:w="352"/>
        <w:gridCol w:w="10275"/>
      </w:tblGrid>
      <w:tr w:rsidR="009C1A99" w14:paraId="5B36A313" w14:textId="77777777">
        <w:tc>
          <w:tcPr>
            <w:tcW w:w="173" w:type="dxa"/>
            <w:shd w:val="clear" w:color="auto" w:fill="4D4D4D" w:themeFill="accent6"/>
          </w:tcPr>
          <w:p w14:paraId="04609240" w14:textId="77777777" w:rsidR="009C1A99" w:rsidRDefault="009C1A99"/>
        </w:tc>
        <w:tc>
          <w:tcPr>
            <w:tcW w:w="352" w:type="dxa"/>
          </w:tcPr>
          <w:p w14:paraId="07D76583" w14:textId="77777777" w:rsidR="009C1A99" w:rsidRDefault="009C1A99"/>
        </w:tc>
        <w:tc>
          <w:tcPr>
            <w:tcW w:w="10275" w:type="dxa"/>
          </w:tcPr>
          <w:p w14:paraId="6D5E1845" w14:textId="77777777" w:rsidR="009C1A99" w:rsidRDefault="00A87D11">
            <w:pPr>
              <w:pStyle w:val="Heading1"/>
            </w:pPr>
            <w:r>
              <w:t>Objective</w:t>
            </w:r>
          </w:p>
          <w:sdt>
            <w:sdtPr>
              <w:id w:val="9459735"/>
              <w:placeholder>
                <w:docPart w:val="542183F55F3472499316B9EAB852D784"/>
              </w:placeholder>
            </w:sdtPr>
            <w:sdtContent>
              <w:sdt>
                <w:sdtPr>
                  <w:id w:val="818994537"/>
                  <w:placeholder>
                    <w:docPart w:val="D631EEC4F6C1394289417466D2D7B2D2"/>
                  </w:placeholder>
                </w:sdtPr>
                <w:sdtContent>
                  <w:p w14:paraId="4DD60C6C" w14:textId="77777777" w:rsidR="00BA6A2D" w:rsidRDefault="007312DB" w:rsidP="007312DB">
                    <w:pPr>
                      <w:pStyle w:val="BodyText"/>
                    </w:pPr>
                    <w:r>
                      <w:t xml:space="preserve">It is a framework that enables developers to include communication link for nutrition tracking inside there applications, and get insights from </w:t>
                    </w:r>
                    <w:proofErr w:type="spellStart"/>
                    <w:r>
                      <w:t>NuWe</w:t>
                    </w:r>
                    <w:proofErr w:type="spellEnd"/>
                    <w:r>
                      <w:t xml:space="preserve"> API about the meals tracked over days.</w:t>
                    </w:r>
                  </w:p>
                  <w:p w14:paraId="27A760BB" w14:textId="77777777" w:rsidR="009C1A99" w:rsidRDefault="00BA6A2D" w:rsidP="007312DB">
                    <w:pPr>
                      <w:pStyle w:val="BodyText"/>
                    </w:pPr>
                    <w:r w:rsidRPr="00360E47">
                      <w:rPr>
                        <w:b/>
                      </w:rPr>
                      <w:t>Code Repo:</w:t>
                    </w:r>
                    <w:r w:rsidR="00360E47">
                      <w:t xml:space="preserve"> </w:t>
                    </w:r>
                    <w:r w:rsidR="00360E47" w:rsidRPr="00360E47">
                      <w:t>https://ideando.beanstalkapp.com/nutribu-ios-framework</w:t>
                    </w:r>
                    <w:r>
                      <w:t xml:space="preserve"> </w:t>
                    </w:r>
                  </w:p>
                </w:sdtContent>
              </w:sdt>
            </w:sdtContent>
          </w:sdt>
        </w:tc>
      </w:tr>
      <w:tr w:rsidR="009C1A99" w14:paraId="204D5306" w14:textId="77777777">
        <w:trPr>
          <w:trHeight w:hRule="exact" w:val="288"/>
        </w:trPr>
        <w:tc>
          <w:tcPr>
            <w:tcW w:w="173" w:type="dxa"/>
          </w:tcPr>
          <w:p w14:paraId="5A1AF222" w14:textId="77777777" w:rsidR="009C1A99" w:rsidRDefault="009C1A99"/>
        </w:tc>
        <w:tc>
          <w:tcPr>
            <w:tcW w:w="352" w:type="dxa"/>
          </w:tcPr>
          <w:p w14:paraId="56C7E136" w14:textId="77777777" w:rsidR="009C1A99" w:rsidRDefault="009C1A99"/>
        </w:tc>
        <w:tc>
          <w:tcPr>
            <w:tcW w:w="10275" w:type="dxa"/>
          </w:tcPr>
          <w:p w14:paraId="4D17ACCF" w14:textId="77777777" w:rsidR="009C1A99" w:rsidRDefault="009C1A99"/>
        </w:tc>
      </w:tr>
      <w:tr w:rsidR="009C1A99" w14:paraId="3127696C" w14:textId="77777777" w:rsidTr="00BA6A2D">
        <w:trPr>
          <w:trHeight w:val="10674"/>
        </w:trPr>
        <w:tc>
          <w:tcPr>
            <w:tcW w:w="173" w:type="dxa"/>
            <w:shd w:val="clear" w:color="auto" w:fill="5F5F5F" w:themeFill="accent5"/>
          </w:tcPr>
          <w:p w14:paraId="5176CE24" w14:textId="77777777" w:rsidR="009C1A99" w:rsidRDefault="009C1A99"/>
        </w:tc>
        <w:tc>
          <w:tcPr>
            <w:tcW w:w="352" w:type="dxa"/>
          </w:tcPr>
          <w:p w14:paraId="55CF276C" w14:textId="77777777" w:rsidR="009C1A99" w:rsidRDefault="009C1A99"/>
        </w:tc>
        <w:tc>
          <w:tcPr>
            <w:tcW w:w="10275" w:type="dxa"/>
          </w:tcPr>
          <w:p w14:paraId="07284D1A" w14:textId="77777777" w:rsidR="009C1A99" w:rsidRDefault="007312DB">
            <w:pPr>
              <w:pStyle w:val="Heading1"/>
            </w:pPr>
            <w:r>
              <w:t>Project overview</w:t>
            </w:r>
          </w:p>
          <w:p w14:paraId="3022A361" w14:textId="77777777" w:rsidR="009C1A99" w:rsidRDefault="007312DB">
            <w:pPr>
              <w:pStyle w:val="Heading2"/>
            </w:pPr>
            <w:sdt>
              <w:sdtPr>
                <w:id w:val="9459739"/>
                <w:placeholder>
                  <w:docPart w:val="76F3D9A81E413E4291046ADEB4B89BA4"/>
                </w:placeholder>
              </w:sdtPr>
              <w:sdtContent>
                <w:r w:rsidR="00D33B30">
                  <w:t>Repository s</w:t>
                </w:r>
                <w:r w:rsidR="00107790">
                  <w:t>tructure</w:t>
                </w:r>
                <w:r w:rsidR="00107790" w:rsidRPr="00A853D8">
                  <w:rPr>
                    <w:caps/>
                    <w:noProof/>
                  </w:rPr>
                  <w:drawing>
                    <wp:inline distT="0" distB="0" distL="0" distR="0" wp14:anchorId="4AC86D73" wp14:editId="061BA781">
                      <wp:extent cx="5455403" cy="3372272"/>
                      <wp:effectExtent l="152400" t="152400" r="158115" b="184150"/>
                      <wp:docPr id="1" name="Picture 1" descr="Macintosh HD:Users:Zizo:Desktop:Screen Shot 2014-10-29 at 7.15.3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Zizo:Desktop:Screen Shot 2014-10-29 at 7.15.39 AM.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245"/>
                              <a:stretch/>
                            </pic:blipFill>
                            <pic:spPr bwMode="auto">
                              <a:xfrm>
                                <a:off x="0" y="0"/>
                                <a:ext cx="5455403" cy="337227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sdtContent>
            </w:sdt>
          </w:p>
          <w:sdt>
            <w:sdtPr>
              <w:id w:val="9459741"/>
              <w:placeholder>
                <w:docPart w:val="9DA66D0909073546A939860058FD41F0"/>
              </w:placeholder>
            </w:sdtPr>
            <w:sdtEndPr>
              <w:rPr>
                <w:b/>
              </w:rPr>
            </w:sdtEndPr>
            <w:sdtContent>
              <w:p w14:paraId="3BE29E46" w14:textId="77777777" w:rsidR="00D33B30" w:rsidRDefault="00107790">
                <w:pPr>
                  <w:pStyle w:val="BodyText"/>
                </w:pPr>
                <w:r>
                  <w:t>It is contains three main projects as following (</w:t>
                </w:r>
                <w:proofErr w:type="spellStart"/>
                <w:r w:rsidRPr="00107790">
                  <w:rPr>
                    <w:b/>
                  </w:rPr>
                  <w:t>NuWe</w:t>
                </w:r>
                <w:proofErr w:type="spellEnd"/>
                <w:r>
                  <w:rPr>
                    <w:b/>
                  </w:rPr>
                  <w:t>:</w:t>
                </w:r>
                <w:r>
                  <w:t xml:space="preserve"> It is the framework code classes, It is being referenced </w:t>
                </w:r>
                <w:r w:rsidR="005F0351">
                  <w:t xml:space="preserve">from </w:t>
                </w:r>
                <w:proofErr w:type="spellStart"/>
                <w:r w:rsidR="005F0351" w:rsidRPr="005F0351">
                  <w:rPr>
                    <w:b/>
                  </w:rPr>
                  <w:t>NuWeDevAPP</w:t>
                </w:r>
                <w:proofErr w:type="spellEnd"/>
                <w:r w:rsidR="005F0351">
                  <w:t xml:space="preserve">, </w:t>
                </w:r>
                <w:proofErr w:type="spellStart"/>
                <w:r w:rsidR="005F0351" w:rsidRPr="005F0351">
                  <w:rPr>
                    <w:b/>
                  </w:rPr>
                  <w:t>NuWeDevAPP</w:t>
                </w:r>
                <w:proofErr w:type="spellEnd"/>
                <w:r w:rsidR="005F0351">
                  <w:t>-Universal</w:t>
                </w:r>
                <w:r>
                  <w:t xml:space="preserve">) </w:t>
                </w:r>
                <w:r w:rsidR="005F0351">
                  <w:t xml:space="preserve"> (</w:t>
                </w:r>
                <w:proofErr w:type="spellStart"/>
                <w:r w:rsidR="005F0351" w:rsidRPr="005F0351">
                  <w:rPr>
                    <w:b/>
                  </w:rPr>
                  <w:t>NuWeDevAPP</w:t>
                </w:r>
                <w:proofErr w:type="spellEnd"/>
                <w:r w:rsidR="005F0351">
                  <w:t xml:space="preserve">-Universal: It is the main project to build the framework, you can change &amp; update the framework on the go while testing the functionality, Universal refers to that It is being used to build iPhone, </w:t>
                </w:r>
                <w:proofErr w:type="spellStart"/>
                <w:r w:rsidR="005F0351">
                  <w:t>iPad</w:t>
                </w:r>
                <w:proofErr w:type="spellEnd"/>
                <w:r w:rsidR="005F0351">
                  <w:t xml:space="preserve"> versions), (</w:t>
                </w:r>
                <w:proofErr w:type="spellStart"/>
                <w:r w:rsidR="005F0351" w:rsidRPr="005F0351">
                  <w:rPr>
                    <w:b/>
                  </w:rPr>
                  <w:t>NuWeClientApp</w:t>
                </w:r>
                <w:proofErr w:type="spellEnd"/>
                <w:r w:rsidR="005F0351" w:rsidRPr="005F0351">
                  <w:rPr>
                    <w:b/>
                  </w:rPr>
                  <w:t>:</w:t>
                </w:r>
                <w:r w:rsidR="005F0351">
                  <w:t xml:space="preserve"> Application that demos including final built Framework inside it).</w:t>
                </w:r>
              </w:p>
              <w:p w14:paraId="7FDEBBB1" w14:textId="77777777" w:rsidR="00360E47" w:rsidRDefault="00D33B30" w:rsidP="00BA6A2D">
                <w:pPr>
                  <w:pStyle w:val="BodyText"/>
                </w:pPr>
                <w:r>
                  <w:rPr>
                    <w:b/>
                  </w:rPr>
                  <w:t xml:space="preserve">Documentation-Resources </w:t>
                </w:r>
                <w:r>
                  <w:t xml:space="preserve">include </w:t>
                </w:r>
                <w:r w:rsidR="008A5162">
                  <w:t xml:space="preserve">Documentation </w:t>
                </w:r>
                <w:r>
                  <w:t>files</w:t>
                </w:r>
                <w:r w:rsidR="008A5162">
                  <w:t xml:space="preserve"> (For Development </w:t>
                </w:r>
                <w:proofErr w:type="spellStart"/>
                <w:r w:rsidR="008A5162">
                  <w:t>NuWe</w:t>
                </w:r>
                <w:proofErr w:type="spellEnd"/>
                <w:r w:rsidR="008A5162">
                  <w:t xml:space="preserve"> Team &amp; For Marketers)</w:t>
                </w:r>
              </w:p>
              <w:p w14:paraId="1ED37475" w14:textId="77777777" w:rsidR="009C1A99" w:rsidRPr="00041BFB" w:rsidRDefault="00B21246" w:rsidP="00041BFB">
                <w:pPr>
                  <w:rPr>
                    <w:rFonts w:ascii="Times" w:eastAsia="Times New Roman" w:hAnsi="Times" w:cs="Times New Roman"/>
                    <w:b/>
                    <w:sz w:val="24"/>
                    <w:szCs w:val="24"/>
                  </w:rPr>
                </w:pPr>
                <w:r>
                  <w:rPr>
                    <w:rFonts w:ascii="Helvetica Neue" w:eastAsia="Times New Roman" w:hAnsi="Helvetica Neue" w:cs="Times New Roman"/>
                    <w:b/>
                    <w:noProof/>
                    <w:color w:val="666666"/>
                    <w:sz w:val="24"/>
                    <w:szCs w:val="24"/>
                    <w:shd w:val="clear" w:color="auto" w:fill="FFFFFF"/>
                  </w:rPr>
                  <w:drawing>
                    <wp:anchor distT="0" distB="0" distL="114300" distR="114300" simplePos="0" relativeHeight="251659264" behindDoc="0" locked="0" layoutInCell="1" allowOverlap="1" wp14:anchorId="6DF5A15B" wp14:editId="033C0152">
                      <wp:simplePos x="0" y="0"/>
                      <wp:positionH relativeFrom="column">
                        <wp:posOffset>2981325</wp:posOffset>
                      </wp:positionH>
                      <wp:positionV relativeFrom="paragraph">
                        <wp:posOffset>245745</wp:posOffset>
                      </wp:positionV>
                      <wp:extent cx="1485900" cy="903605"/>
                      <wp:effectExtent l="0" t="0" r="12700" b="10795"/>
                      <wp:wrapNone/>
                      <wp:docPr id="4" name="Picture 4" descr="Macintosh HD:Users:Zizo:Desktop:Screen Shot 2014-10-29 at 10.20.3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Macintosh HD:Users:Zizo:Desktop:Screen Shot 2014-10-29 at 10.20.37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90360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rFonts w:ascii="Helvetica Neue" w:eastAsia="Times New Roman" w:hAnsi="Helvetica Neue" w:cs="Times New Roman"/>
                    <w:b/>
                    <w:noProof/>
                    <w:color w:val="666666"/>
                    <w:sz w:val="24"/>
                    <w:szCs w:val="24"/>
                    <w:shd w:val="clear" w:color="auto" w:fill="FFFFFF"/>
                  </w:rPr>
                  <w:drawing>
                    <wp:anchor distT="0" distB="0" distL="114300" distR="114300" simplePos="0" relativeHeight="251660288" behindDoc="0" locked="0" layoutInCell="1" allowOverlap="1" wp14:anchorId="300B5193" wp14:editId="3D454361">
                      <wp:simplePos x="0" y="0"/>
                      <wp:positionH relativeFrom="column">
                        <wp:posOffset>1724025</wp:posOffset>
                      </wp:positionH>
                      <wp:positionV relativeFrom="paragraph">
                        <wp:posOffset>246380</wp:posOffset>
                      </wp:positionV>
                      <wp:extent cx="1054100" cy="883285"/>
                      <wp:effectExtent l="0" t="0" r="12700" b="5715"/>
                      <wp:wrapNone/>
                      <wp:docPr id="6" name="Picture 6" descr="Macintosh HD:Users:Zizo:Desktop:Screen Shot 2014-10-29 at 10.22.0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Macintosh HD:Users:Zizo:Desktop:Screen Shot 2014-10-29 at 10.22.00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4100" cy="88328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360E47">
                  <w:t>Two Files would be generated and updated through this process,</w:t>
                </w:r>
                <w:r w:rsidR="00360E47" w:rsidRPr="00360E47">
                  <w:rPr>
                    <w:b/>
                    <w:sz w:val="24"/>
                    <w:szCs w:val="24"/>
                  </w:rPr>
                  <w:t xml:space="preserve"> </w:t>
                </w:r>
                <w:proofErr w:type="spellStart"/>
                <w:r w:rsidR="00360E47">
                  <w:rPr>
                    <w:rFonts w:ascii="Helvetica Neue" w:eastAsia="Times New Roman" w:hAnsi="Helvetica Neue" w:cs="Times New Roman"/>
                    <w:b/>
                    <w:color w:val="666666"/>
                    <w:sz w:val="24"/>
                    <w:szCs w:val="24"/>
                    <w:shd w:val="clear" w:color="auto" w:fill="FFFFFF"/>
                  </w:rPr>
                  <w:t>NuWe.bundle</w:t>
                </w:r>
                <w:proofErr w:type="spellEnd"/>
                <w:r w:rsidR="00360E47">
                  <w:rPr>
                    <w:rFonts w:ascii="Helvetica Neue" w:eastAsia="Times New Roman" w:hAnsi="Helvetica Neue" w:cs="Times New Roman"/>
                    <w:b/>
                    <w:color w:val="666666"/>
                    <w:sz w:val="24"/>
                    <w:szCs w:val="24"/>
                    <w:shd w:val="clear" w:color="auto" w:fill="FFFFFF"/>
                  </w:rPr>
                  <w:t xml:space="preserve">, </w:t>
                </w:r>
                <w:proofErr w:type="spellStart"/>
                <w:r w:rsidR="00360E47">
                  <w:rPr>
                    <w:rFonts w:ascii="Helvetica Neue" w:eastAsia="Times New Roman" w:hAnsi="Helvetica Neue" w:cs="Times New Roman"/>
                    <w:b/>
                    <w:color w:val="666666"/>
                    <w:sz w:val="24"/>
                    <w:szCs w:val="24"/>
                    <w:shd w:val="clear" w:color="auto" w:fill="FFFFFF"/>
                  </w:rPr>
                  <w:t>Nuwe.framework</w:t>
                </w:r>
                <w:proofErr w:type="spellEnd"/>
              </w:p>
            </w:sdtContent>
          </w:sdt>
        </w:tc>
        <w:bookmarkStart w:id="0" w:name="_GoBack"/>
        <w:bookmarkEnd w:id="0"/>
      </w:tr>
      <w:tr w:rsidR="009C1A99" w14:paraId="34929DE1" w14:textId="77777777">
        <w:trPr>
          <w:trHeight w:hRule="exact" w:val="288"/>
        </w:trPr>
        <w:tc>
          <w:tcPr>
            <w:tcW w:w="173" w:type="dxa"/>
          </w:tcPr>
          <w:p w14:paraId="5004218F" w14:textId="77777777" w:rsidR="009C1A99" w:rsidRDefault="009C1A99"/>
        </w:tc>
        <w:tc>
          <w:tcPr>
            <w:tcW w:w="352" w:type="dxa"/>
          </w:tcPr>
          <w:p w14:paraId="4988562C" w14:textId="77777777" w:rsidR="009C1A99" w:rsidRDefault="009C1A99"/>
        </w:tc>
        <w:tc>
          <w:tcPr>
            <w:tcW w:w="10275" w:type="dxa"/>
          </w:tcPr>
          <w:p w14:paraId="0E5EAD0E" w14:textId="77777777" w:rsidR="00BA6A2D" w:rsidRDefault="00BA6A2D">
            <w:r>
              <w:br/>
            </w:r>
          </w:p>
          <w:p w14:paraId="6121A81C" w14:textId="77777777" w:rsidR="00BA6A2D" w:rsidRDefault="00BA6A2D">
            <w:proofErr w:type="spellStart"/>
            <w:r>
              <w:t>Asd</w:t>
            </w:r>
            <w:proofErr w:type="spellEnd"/>
          </w:p>
          <w:p w14:paraId="633B1296" w14:textId="77777777" w:rsidR="00BA6A2D" w:rsidRDefault="00BA6A2D"/>
          <w:p w14:paraId="6C44EB37" w14:textId="77777777" w:rsidR="00BA6A2D" w:rsidRDefault="00BA6A2D"/>
          <w:p w14:paraId="2B009E4F" w14:textId="77777777" w:rsidR="00BA6A2D" w:rsidRDefault="00BA6A2D"/>
          <w:p w14:paraId="51C603F5" w14:textId="77777777" w:rsidR="00BA6A2D" w:rsidRDefault="00BA6A2D"/>
        </w:tc>
      </w:tr>
      <w:tr w:rsidR="009C1A99" w14:paraId="433E0401" w14:textId="77777777" w:rsidTr="00041BFB">
        <w:trPr>
          <w:trHeight w:val="14031"/>
        </w:trPr>
        <w:tc>
          <w:tcPr>
            <w:tcW w:w="173" w:type="dxa"/>
            <w:shd w:val="clear" w:color="auto" w:fill="808080" w:themeFill="accent4"/>
          </w:tcPr>
          <w:p w14:paraId="77BF8C56" w14:textId="77777777" w:rsidR="009C1A99" w:rsidRDefault="009C1A99"/>
        </w:tc>
        <w:tc>
          <w:tcPr>
            <w:tcW w:w="352" w:type="dxa"/>
          </w:tcPr>
          <w:p w14:paraId="0A77CA03" w14:textId="77777777" w:rsidR="009C1A99" w:rsidRDefault="00041BFB">
            <w:r>
              <w:rPr>
                <w:noProof/>
              </w:rPr>
              <w:drawing>
                <wp:anchor distT="0" distB="0" distL="114300" distR="114300" simplePos="0" relativeHeight="251658240" behindDoc="1" locked="0" layoutInCell="1" allowOverlap="1" wp14:anchorId="2536BBF4" wp14:editId="3FD53FB4">
                  <wp:simplePos x="0" y="0"/>
                  <wp:positionH relativeFrom="column">
                    <wp:posOffset>223520</wp:posOffset>
                  </wp:positionH>
                  <wp:positionV relativeFrom="paragraph">
                    <wp:posOffset>7073900</wp:posOffset>
                  </wp:positionV>
                  <wp:extent cx="6431915" cy="1726565"/>
                  <wp:effectExtent l="0" t="0" r="0" b="635"/>
                  <wp:wrapNone/>
                  <wp:docPr id="3" name="Picture 3" descr="Macintosh HD:Users:Zizo:Desktop:Screen_Shot_2014-10-29_at_10_10_24_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Zizo:Desktop:Screen_Shot_2014-10-29_at_10_10_24_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1915" cy="17265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0275" w:type="dxa"/>
          </w:tcPr>
          <w:p w14:paraId="308D97DA" w14:textId="77777777" w:rsidR="007312DB" w:rsidRDefault="007312DB" w:rsidP="007312DB">
            <w:pPr>
              <w:pStyle w:val="Heading1"/>
            </w:pPr>
            <w:r>
              <w:t xml:space="preserve">How to update </w:t>
            </w:r>
            <w:proofErr w:type="spellStart"/>
            <w:r>
              <w:t>Nutribu</w:t>
            </w:r>
            <w:proofErr w:type="spellEnd"/>
            <w:r>
              <w:t xml:space="preserve"> Framework build</w:t>
            </w:r>
            <w:r w:rsidR="005F0351">
              <w:t xml:space="preserve"> via (</w:t>
            </w:r>
            <w:proofErr w:type="spellStart"/>
            <w:r w:rsidR="005F0351" w:rsidRPr="005F0351">
              <w:t>NuWeDevAPP</w:t>
            </w:r>
            <w:proofErr w:type="spellEnd"/>
            <w:r w:rsidR="005F0351" w:rsidRPr="005F0351">
              <w:rPr>
                <w:b w:val="0"/>
              </w:rPr>
              <w:t>-Universal</w:t>
            </w:r>
            <w:r w:rsidR="005F0351">
              <w:t>)</w:t>
            </w:r>
          </w:p>
          <w:p w14:paraId="430759F7" w14:textId="77777777" w:rsidR="009C1A99" w:rsidRDefault="007312DB">
            <w:pPr>
              <w:pStyle w:val="Heading2"/>
            </w:pPr>
            <w:sdt>
              <w:sdtPr>
                <w:id w:val="9459748"/>
                <w:placeholder>
                  <w:docPart w:val="27673AEF14F45F469394220B0161C9D2"/>
                </w:placeholder>
              </w:sdtPr>
              <w:sdtContent>
                <w:sdt>
                  <w:sdtPr>
                    <w:id w:val="-1279560245"/>
                    <w:placeholder>
                      <w:docPart w:val="79774CA4AE48104587E43844147DBC6A"/>
                    </w:placeholder>
                  </w:sdtPr>
                  <w:sdtContent>
                    <w:r>
                      <w:t>Cleanup last build achieve</w:t>
                    </w:r>
                  </w:sdtContent>
                </w:sdt>
              </w:sdtContent>
            </w:sdt>
          </w:p>
          <w:sdt>
            <w:sdtPr>
              <w:id w:val="9459749"/>
              <w:placeholder>
                <w:docPart w:val="E0D5955F22A94E4CBB6FBB010BC9FA4E"/>
              </w:placeholder>
            </w:sdtPr>
            <w:sdtContent>
              <w:p w14:paraId="0C13356C" w14:textId="77777777" w:rsidR="005F0351" w:rsidRDefault="005F0351">
                <w:pPr>
                  <w:pStyle w:val="BodyText"/>
                </w:pPr>
                <w:r>
                  <w:t xml:space="preserve">Make sure that you have cleaned up the last Framework target </w:t>
                </w:r>
                <w:proofErr w:type="gramStart"/>
                <w:r>
                  <w:t>build,</w:t>
                </w:r>
                <w:proofErr w:type="gramEnd"/>
                <w:r>
                  <w:t xml:space="preserve"> in order to make sure all updates are included.</w:t>
                </w:r>
              </w:p>
              <w:p w14:paraId="57F517CC" w14:textId="77777777" w:rsidR="00EE44BD" w:rsidRDefault="005F0351">
                <w:pPr>
                  <w:pStyle w:val="BodyText"/>
                </w:pPr>
                <w:r>
                  <w:t xml:space="preserve">Hint: While selecting the framework target and actual device as a target (may be connected device’s name), Make sure to </w:t>
                </w:r>
                <w:r w:rsidR="00EE44BD">
                  <w:t>p</w:t>
                </w:r>
                <w:r>
                  <w:t xml:space="preserve">ress </w:t>
                </w:r>
                <w:r w:rsidR="00EE44BD">
                  <w:t>(</w:t>
                </w:r>
                <w:r w:rsidR="00EE44BD" w:rsidRPr="00360E47">
                  <w:rPr>
                    <w:rFonts w:ascii="Lucida Grande" w:hAnsi="Lucida Grande" w:cs="Lucida Grande"/>
                  </w:rPr>
                  <w:t>⌘+⌥+</w:t>
                </w:r>
                <w:r w:rsidR="00EE44BD" w:rsidRPr="00360E47">
                  <w:rPr>
                    <w:rFonts w:ascii="Wingdings" w:hAnsi="Wingdings"/>
                  </w:rPr>
                  <w:t></w:t>
                </w:r>
                <w:r w:rsidR="00EE44BD" w:rsidRPr="00360E47">
                  <w:rPr>
                    <w:rFonts w:ascii="Lucida Grande" w:hAnsi="Lucida Grande" w:cs="Lucida Grande"/>
                  </w:rPr>
                  <w:t>+</w:t>
                </w:r>
                <w:r w:rsidR="00EE44BD" w:rsidRPr="00EE44BD">
                  <w:rPr>
                    <w:b/>
                  </w:rPr>
                  <w:t>K</w:t>
                </w:r>
                <w:r w:rsidR="00EE44BD">
                  <w:t>) for full cleanup.</w:t>
                </w:r>
              </w:p>
              <w:p w14:paraId="709EC359" w14:textId="77777777" w:rsidR="009C1A99" w:rsidRDefault="00EE44BD">
                <w:pPr>
                  <w:pStyle w:val="BodyText"/>
                </w:pPr>
                <w:r>
                  <w:rPr>
                    <w:noProof/>
                  </w:rPr>
                  <w:drawing>
                    <wp:inline distT="0" distB="0" distL="0" distR="0" wp14:anchorId="72F9C1D7" wp14:editId="728E530F">
                      <wp:extent cx="5496086" cy="2532747"/>
                      <wp:effectExtent l="0" t="0" r="0" b="7620"/>
                      <wp:docPr id="2" name="Picture 2" descr="Macintosh HD:Users:Zizo:Desktop:Screen Shot 2014-10-29 at 7.33.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Zizo:Desktop:Screen Shot 2014-10-29 at 7.33.02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6418" cy="2532900"/>
                              </a:xfrm>
                              <a:prstGeom prst="rect">
                                <a:avLst/>
                              </a:prstGeom>
                              <a:noFill/>
                              <a:ln>
                                <a:noFill/>
                              </a:ln>
                            </pic:spPr>
                          </pic:pic>
                        </a:graphicData>
                      </a:graphic>
                    </wp:inline>
                  </w:drawing>
                </w:r>
              </w:p>
            </w:sdtContent>
          </w:sdt>
          <w:p w14:paraId="15B93029" w14:textId="77777777" w:rsidR="009C1A99" w:rsidRDefault="007312DB">
            <w:pPr>
              <w:pStyle w:val="Heading2"/>
            </w:pPr>
            <w:sdt>
              <w:sdtPr>
                <w:id w:val="9459752"/>
                <w:placeholder>
                  <w:docPart w:val="8820732E9D9BC94F860E9E610E7B3AA2"/>
                </w:placeholder>
              </w:sdtPr>
              <w:sdtContent>
                <w:r w:rsidR="008A5162">
                  <w:t xml:space="preserve">Update Framework code </w:t>
                </w:r>
              </w:sdtContent>
            </w:sdt>
          </w:p>
          <w:sdt>
            <w:sdtPr>
              <w:id w:val="9459753"/>
              <w:placeholder>
                <w:docPart w:val="B7C5483D91463942B141C1409862A6A9"/>
              </w:placeholder>
            </w:sdtPr>
            <w:sdtContent>
              <w:p w14:paraId="7C794E10" w14:textId="77777777" w:rsidR="00BA6A2D" w:rsidRDefault="008A5162" w:rsidP="008A5162">
                <w:pPr>
                  <w:pStyle w:val="BodyText"/>
                </w:pPr>
                <w:r>
                  <w:t xml:space="preserve">Implement any needed code fixes/Upgrades within </w:t>
                </w:r>
                <w:proofErr w:type="spellStart"/>
                <w:r>
                  <w:t>Nuwe</w:t>
                </w:r>
                <w:proofErr w:type="spellEnd"/>
                <w:r>
                  <w:t xml:space="preserve"> project code classes added within </w:t>
                </w:r>
                <w:proofErr w:type="spellStart"/>
                <w:r w:rsidRPr="008A5162">
                  <w:rPr>
                    <w:b/>
                  </w:rPr>
                  <w:t>NuWeDevAPP</w:t>
                </w:r>
                <w:proofErr w:type="spellEnd"/>
                <w:r w:rsidRPr="005F0351">
                  <w:rPr>
                    <w:b/>
                  </w:rPr>
                  <w:t>-Universal</w:t>
                </w:r>
                <w:r>
                  <w:rPr>
                    <w:b/>
                  </w:rPr>
                  <w:t xml:space="preserve">, </w:t>
                </w:r>
                <w:r>
                  <w:t xml:space="preserve">You </w:t>
                </w:r>
                <w:proofErr w:type="gramStart"/>
                <w:r>
                  <w:t>can</w:t>
                </w:r>
                <w:proofErr w:type="gramEnd"/>
                <w:r>
                  <w:t xml:space="preserve"> test and build directly the code by running the app on either the simulator or device.</w:t>
                </w:r>
              </w:p>
              <w:p w14:paraId="54B4AC5B" w14:textId="77777777" w:rsidR="00BA6A2D" w:rsidRDefault="00BA6A2D" w:rsidP="00BA6A2D">
                <w:pPr>
                  <w:pStyle w:val="Heading2"/>
                </w:pPr>
                <w:sdt>
                  <w:sdtPr>
                    <w:id w:val="-553852154"/>
                    <w:placeholder>
                      <w:docPart w:val="69B62FBEF88E8749823A0F9F24066B00"/>
                    </w:placeholder>
                  </w:sdtPr>
                  <w:sdtContent>
                    <w:r>
                      <w:t xml:space="preserve">Build Framework code </w:t>
                    </w:r>
                  </w:sdtContent>
                </w:sdt>
              </w:p>
              <w:p w14:paraId="3244F24E" w14:textId="77777777" w:rsidR="00BA6A2D" w:rsidRDefault="00360E47" w:rsidP="00BA6A2D">
                <w:pPr>
                  <w:pStyle w:val="BodyText"/>
                </w:pPr>
                <w:r>
                  <w:t xml:space="preserve">By selecting the Framework target and selecting the </w:t>
                </w:r>
                <w:r w:rsidRPr="00360E47">
                  <w:rPr>
                    <w:b/>
                  </w:rPr>
                  <w:t>Device</w:t>
                </w:r>
                <w:r>
                  <w:t xml:space="preserve"> as a destination You would Build the Framework by pressing (</w:t>
                </w:r>
                <w:r w:rsidRPr="00360E47">
                  <w:rPr>
                    <w:rFonts w:ascii="Lucida Grande" w:hAnsi="Lucida Grande" w:cs="Lucida Grande"/>
                    <w:b/>
                  </w:rPr>
                  <w:t>⌘+B</w:t>
                </w:r>
                <w:r>
                  <w:t xml:space="preserve">), In addition to that </w:t>
                </w:r>
                <w:proofErr w:type="spellStart"/>
                <w:r>
                  <w:t>xCode</w:t>
                </w:r>
                <w:proofErr w:type="spellEnd"/>
                <w:r>
                  <w:t xml:space="preserve"> would generate the two files (</w:t>
                </w:r>
                <w:proofErr w:type="spellStart"/>
                <w:r>
                  <w:rPr>
                    <w:rFonts w:ascii="Helvetica Neue" w:eastAsia="Times New Roman" w:hAnsi="Helvetica Neue" w:cs="Times New Roman"/>
                    <w:b/>
                    <w:color w:val="666666"/>
                    <w:sz w:val="24"/>
                    <w:szCs w:val="24"/>
                    <w:shd w:val="clear" w:color="auto" w:fill="FFFFFF"/>
                  </w:rPr>
                  <w:t>NuWe.bundle</w:t>
                </w:r>
                <w:proofErr w:type="spellEnd"/>
                <w:r>
                  <w:rPr>
                    <w:rFonts w:ascii="Helvetica Neue" w:eastAsia="Times New Roman" w:hAnsi="Helvetica Neue" w:cs="Times New Roman"/>
                    <w:b/>
                    <w:color w:val="666666"/>
                    <w:sz w:val="24"/>
                    <w:szCs w:val="24"/>
                    <w:shd w:val="clear" w:color="auto" w:fill="FFFFFF"/>
                  </w:rPr>
                  <w:t xml:space="preserve">, </w:t>
                </w:r>
                <w:proofErr w:type="spellStart"/>
                <w:r>
                  <w:rPr>
                    <w:rFonts w:ascii="Helvetica Neue" w:eastAsia="Times New Roman" w:hAnsi="Helvetica Neue" w:cs="Times New Roman"/>
                    <w:b/>
                    <w:color w:val="666666"/>
                    <w:sz w:val="24"/>
                    <w:szCs w:val="24"/>
                    <w:shd w:val="clear" w:color="auto" w:fill="FFFFFF"/>
                  </w:rPr>
                  <w:t>Nuwe.framework</w:t>
                </w:r>
                <w:proofErr w:type="spellEnd"/>
                <w:r>
                  <w:t>) inside the project build path, an added Shell script is added to project to make a copy of the frameworks to the user</w:t>
                </w:r>
                <w:r w:rsidRPr="00360E47">
                  <w:rPr>
                    <w:b/>
                  </w:rPr>
                  <w:t xml:space="preserve"> </w:t>
                </w:r>
                <w:r w:rsidRPr="00360E47">
                  <w:rPr>
                    <w:rFonts w:ascii="Helvetica Neue" w:eastAsia="Times New Roman" w:hAnsi="Helvetica Neue" w:cs="Times New Roman"/>
                    <w:b/>
                    <w:color w:val="666666"/>
                    <w:sz w:val="24"/>
                    <w:szCs w:val="24"/>
                    <w:shd w:val="clear" w:color="auto" w:fill="FFFFFF"/>
                  </w:rPr>
                  <w:t>Desktop</w:t>
                </w:r>
                <w:r>
                  <w:rPr>
                    <w:rFonts w:ascii="Helvetica Neue" w:eastAsia="Times New Roman" w:hAnsi="Helvetica Neue" w:cs="Times New Roman"/>
                    <w:b/>
                    <w:color w:val="666666"/>
                    <w:sz w:val="24"/>
                    <w:szCs w:val="24"/>
                    <w:shd w:val="clear" w:color="auto" w:fill="FFFFFF"/>
                  </w:rPr>
                  <w:t xml:space="preserve">. </w:t>
                </w:r>
              </w:p>
              <w:p w14:paraId="1A106C9C" w14:textId="77777777" w:rsidR="00360E47" w:rsidRDefault="00360E47" w:rsidP="00360E47">
                <w:pPr>
                  <w:pStyle w:val="Heading2"/>
                </w:pPr>
                <w:sdt>
                  <w:sdtPr>
                    <w:id w:val="-491105061"/>
                    <w:placeholder>
                      <w:docPart w:val="36DACD6A379A8343BE5E22D6E6510615"/>
                    </w:placeholder>
                  </w:sdtPr>
                  <w:sdtContent>
                    <w:r>
                      <w:t>Locate the Framework</w:t>
                    </w:r>
                  </w:sdtContent>
                </w:sdt>
              </w:p>
              <w:p w14:paraId="03236116" w14:textId="77777777" w:rsidR="00BA6A2D" w:rsidRPr="00360E47" w:rsidRDefault="00360E47" w:rsidP="008A5162">
                <w:pPr>
                  <w:pStyle w:val="BodyText"/>
                </w:pPr>
                <w:r>
                  <w:t xml:space="preserve">Direct to your current Mac user </w:t>
                </w:r>
                <w:r w:rsidRPr="00360E47">
                  <w:rPr>
                    <w:b/>
                  </w:rPr>
                  <w:t>Desktop</w:t>
                </w:r>
                <w:r>
                  <w:rPr>
                    <w:b/>
                  </w:rPr>
                  <w:t xml:space="preserve"> </w:t>
                </w:r>
                <w:r>
                  <w:t xml:space="preserve">folder, your would locate the new created </w:t>
                </w:r>
                <w:proofErr w:type="gramStart"/>
                <w:r>
                  <w:t>files,</w:t>
                </w:r>
                <w:proofErr w:type="gramEnd"/>
                <w:r>
                  <w:t xml:space="preserve"> make sure from files creation date that the frameworks are just </w:t>
                </w:r>
                <w:r w:rsidR="00041BFB">
                  <w:t xml:space="preserve">recently </w:t>
                </w:r>
                <w:r>
                  <w:t>created</w:t>
                </w:r>
                <w:r w:rsidR="00041BFB">
                  <w:t>.</w:t>
                </w:r>
              </w:p>
              <w:p w14:paraId="7F50363F" w14:textId="77777777" w:rsidR="009C1A99" w:rsidRDefault="007312DB" w:rsidP="008A5162">
                <w:pPr>
                  <w:pStyle w:val="BodyText"/>
                </w:pPr>
              </w:p>
            </w:sdtContent>
          </w:sdt>
        </w:tc>
      </w:tr>
      <w:tr w:rsidR="009C1A99" w14:paraId="33F88D1D" w14:textId="77777777">
        <w:trPr>
          <w:trHeight w:hRule="exact" w:val="288"/>
        </w:trPr>
        <w:tc>
          <w:tcPr>
            <w:tcW w:w="173" w:type="dxa"/>
          </w:tcPr>
          <w:p w14:paraId="3D2C612C" w14:textId="77777777" w:rsidR="009C1A99" w:rsidRDefault="009C1A99"/>
        </w:tc>
        <w:tc>
          <w:tcPr>
            <w:tcW w:w="352" w:type="dxa"/>
          </w:tcPr>
          <w:p w14:paraId="6A98A169" w14:textId="77777777" w:rsidR="009C1A99" w:rsidRDefault="009C1A99"/>
        </w:tc>
        <w:tc>
          <w:tcPr>
            <w:tcW w:w="10275" w:type="dxa"/>
          </w:tcPr>
          <w:p w14:paraId="7C751D78" w14:textId="77777777" w:rsidR="009C1A99" w:rsidRDefault="009C1A99"/>
        </w:tc>
      </w:tr>
      <w:tr w:rsidR="009C1A99" w14:paraId="7C384716" w14:textId="77777777">
        <w:tc>
          <w:tcPr>
            <w:tcW w:w="173" w:type="dxa"/>
            <w:shd w:val="clear" w:color="auto" w:fill="B2B2B2" w:themeFill="accent2"/>
          </w:tcPr>
          <w:p w14:paraId="614A6993" w14:textId="77777777" w:rsidR="009C1A99" w:rsidRDefault="009C1A99"/>
        </w:tc>
        <w:tc>
          <w:tcPr>
            <w:tcW w:w="352" w:type="dxa"/>
          </w:tcPr>
          <w:p w14:paraId="7EC116A6" w14:textId="77777777" w:rsidR="009C1A99" w:rsidRDefault="009C1A99"/>
        </w:tc>
        <w:tc>
          <w:tcPr>
            <w:tcW w:w="10275" w:type="dxa"/>
          </w:tcPr>
          <w:p w14:paraId="508ECDDF" w14:textId="77777777" w:rsidR="009C1A99" w:rsidRDefault="00041BFB">
            <w:pPr>
              <w:pStyle w:val="Heading1"/>
            </w:pPr>
            <w:r>
              <w:t>Share and Update the Framework inside your apps!</w:t>
            </w:r>
          </w:p>
          <w:sdt>
            <w:sdtPr>
              <w:id w:val="24003798"/>
              <w:placeholder>
                <w:docPart w:val="46AE304BE137C84B8C0867CDA48200E2"/>
              </w:placeholder>
            </w:sdtPr>
            <w:sdtContent>
              <w:p w14:paraId="117CCFB0" w14:textId="77777777" w:rsidR="009C1A99" w:rsidRDefault="00041BFB" w:rsidP="00041BFB">
                <w:pPr>
                  <w:pStyle w:val="BodyText"/>
                </w:pPr>
                <w:r>
                  <w:t xml:space="preserve">Follow </w:t>
                </w:r>
                <w:proofErr w:type="spellStart"/>
                <w:r w:rsidRPr="00041BFB">
                  <w:t>NuWe</w:t>
                </w:r>
                <w:proofErr w:type="spellEnd"/>
                <w:r w:rsidRPr="00041BFB">
                  <w:t>- Developer Integration Guide</w:t>
                </w:r>
                <w:r>
                  <w:t xml:space="preserve"> for more Information</w:t>
                </w:r>
              </w:p>
            </w:sdtContent>
          </w:sdt>
        </w:tc>
      </w:tr>
    </w:tbl>
    <w:p w14:paraId="160C0105" w14:textId="77777777" w:rsidR="009C1A99" w:rsidRDefault="009C1A99">
      <w:pPr>
        <w:spacing w:line="240" w:lineRule="auto"/>
      </w:pPr>
    </w:p>
    <w:p w14:paraId="658FD130" w14:textId="77777777" w:rsidR="00041BFB" w:rsidRDefault="00041BFB">
      <w:pPr>
        <w:spacing w:line="240" w:lineRule="auto"/>
      </w:pPr>
      <w:r>
        <w:t>Thanks,</w:t>
      </w:r>
    </w:p>
    <w:p w14:paraId="59591D5D" w14:textId="77777777" w:rsidR="00041BFB" w:rsidRPr="00041BFB" w:rsidRDefault="00041BFB">
      <w:pPr>
        <w:spacing w:line="240" w:lineRule="auto"/>
        <w:rPr>
          <w:b/>
        </w:rPr>
      </w:pPr>
      <w:r w:rsidRPr="00041BFB">
        <w:rPr>
          <w:b/>
        </w:rPr>
        <w:t>Ahmed Ghalab</w:t>
      </w:r>
    </w:p>
    <w:sectPr w:rsidR="00041BFB" w:rsidRPr="00041BFB" w:rsidSect="009C1A99">
      <w:footerReference w:type="default" r:id="rId13"/>
      <w:headerReference w:type="firs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6A4386" w14:textId="77777777" w:rsidR="00041BFB" w:rsidRDefault="00041BFB">
      <w:pPr>
        <w:spacing w:line="240" w:lineRule="auto"/>
      </w:pPr>
      <w:r>
        <w:separator/>
      </w:r>
    </w:p>
  </w:endnote>
  <w:endnote w:type="continuationSeparator" w:id="0">
    <w:p w14:paraId="72154D40" w14:textId="77777777" w:rsidR="00041BFB" w:rsidRDefault="00041B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480C9" w14:textId="77777777" w:rsidR="00041BFB" w:rsidRDefault="00041BFB">
    <w:pPr>
      <w:pStyle w:val="Footer"/>
    </w:pPr>
    <w:r>
      <w:fldChar w:fldCharType="begin"/>
    </w:r>
    <w:r>
      <w:instrText xml:space="preserve"> Page </w:instrText>
    </w:r>
    <w:r>
      <w:fldChar w:fldCharType="separate"/>
    </w:r>
    <w:r w:rsidR="00A853D8">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154D53" w14:textId="77777777" w:rsidR="00041BFB" w:rsidRDefault="00041BFB">
      <w:pPr>
        <w:spacing w:line="240" w:lineRule="auto"/>
      </w:pPr>
      <w:r>
        <w:separator/>
      </w:r>
    </w:p>
  </w:footnote>
  <w:footnote w:type="continuationSeparator" w:id="0">
    <w:p w14:paraId="550F81D2" w14:textId="77777777" w:rsidR="00041BFB" w:rsidRDefault="00041BF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99C9F" w14:textId="77777777" w:rsidR="00041BFB" w:rsidRDefault="00041BFB">
    <w:pPr>
      <w:pStyle w:val="Title"/>
    </w:pPr>
    <w:proofErr w:type="spellStart"/>
    <w:r>
      <w:t>Nutribu</w:t>
    </w:r>
    <w:proofErr w:type="spellEnd"/>
    <w:r>
      <w:t xml:space="preserve"> Framework</w:t>
    </w:r>
  </w:p>
  <w:p w14:paraId="17DA6A76" w14:textId="77777777" w:rsidR="00041BFB" w:rsidRDefault="00041BFB">
    <w:pPr>
      <w:pStyle w:val="ContactDetails"/>
    </w:pPr>
    <w:r>
      <w:t xml:space="preserve">How to update Framework build guide </w:t>
    </w:r>
    <w:r>
      <w:br/>
      <w:t xml:space="preserve">For: IPhone, </w:t>
    </w:r>
    <w:proofErr w:type="spellStart"/>
    <w:r>
      <w:t>iPad</w:t>
    </w:r>
    <w:proofErr w:type="spellEnd"/>
    <w:r>
      <w:t xml:space="preserve"> (</w:t>
    </w:r>
    <w:proofErr w:type="spellStart"/>
    <w:r>
      <w:t>iOS</w:t>
    </w:r>
    <w:proofErr w:type="spellEnd"/>
    <w: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7312DB"/>
    <w:rsid w:val="00041BFB"/>
    <w:rsid w:val="00107790"/>
    <w:rsid w:val="00360E47"/>
    <w:rsid w:val="004F33F1"/>
    <w:rsid w:val="005E107F"/>
    <w:rsid w:val="005F0351"/>
    <w:rsid w:val="006A65DA"/>
    <w:rsid w:val="007058A2"/>
    <w:rsid w:val="007312DB"/>
    <w:rsid w:val="008A5162"/>
    <w:rsid w:val="009C1A99"/>
    <w:rsid w:val="00A130C3"/>
    <w:rsid w:val="00A853D8"/>
    <w:rsid w:val="00A87D11"/>
    <w:rsid w:val="00B21246"/>
    <w:rsid w:val="00BA6A2D"/>
    <w:rsid w:val="00D33B30"/>
    <w:rsid w:val="00D87E95"/>
    <w:rsid w:val="00EE44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41B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057804">
      <w:bodyDiv w:val="1"/>
      <w:marLeft w:val="0"/>
      <w:marRight w:val="0"/>
      <w:marTop w:val="0"/>
      <w:marBottom w:val="0"/>
      <w:divBdr>
        <w:top w:val="none" w:sz="0" w:space="0" w:color="auto"/>
        <w:left w:val="none" w:sz="0" w:space="0" w:color="auto"/>
        <w:bottom w:val="none" w:sz="0" w:space="0" w:color="auto"/>
        <w:right w:val="none" w:sz="0" w:space="0" w:color="auto"/>
      </w:divBdr>
    </w:div>
    <w:div w:id="526452419">
      <w:bodyDiv w:val="1"/>
      <w:marLeft w:val="0"/>
      <w:marRight w:val="0"/>
      <w:marTop w:val="0"/>
      <w:marBottom w:val="0"/>
      <w:divBdr>
        <w:top w:val="none" w:sz="0" w:space="0" w:color="auto"/>
        <w:left w:val="none" w:sz="0" w:space="0" w:color="auto"/>
        <w:bottom w:val="none" w:sz="0" w:space="0" w:color="auto"/>
        <w:right w:val="none" w:sz="0" w:space="0" w:color="auto"/>
      </w:divBdr>
    </w:div>
    <w:div w:id="53007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Graysca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42183F55F3472499316B9EAB852D784"/>
        <w:category>
          <w:name w:val="General"/>
          <w:gallery w:val="placeholder"/>
        </w:category>
        <w:types>
          <w:type w:val="bbPlcHdr"/>
        </w:types>
        <w:behaviors>
          <w:behavior w:val="content"/>
        </w:behaviors>
        <w:guid w:val="{4D9972DD-A658-234F-9BE1-1A630005F4CC}"/>
      </w:docPartPr>
      <w:docPartBody>
        <w:p w:rsidR="00A57A8B" w:rsidRDefault="00A57A8B">
          <w:pPr>
            <w:pStyle w:val="542183F55F3472499316B9EAB852D784"/>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76F3D9A81E413E4291046ADEB4B89BA4"/>
        <w:category>
          <w:name w:val="General"/>
          <w:gallery w:val="placeholder"/>
        </w:category>
        <w:types>
          <w:type w:val="bbPlcHdr"/>
        </w:types>
        <w:behaviors>
          <w:behavior w:val="content"/>
        </w:behaviors>
        <w:guid w:val="{1324D77A-D8BA-9944-84D8-12B0B0BE58F3}"/>
      </w:docPartPr>
      <w:docPartBody>
        <w:p w:rsidR="00A57A8B" w:rsidRDefault="00A57A8B">
          <w:pPr>
            <w:pStyle w:val="76F3D9A81E413E4291046ADEB4B89BA4"/>
          </w:pPr>
          <w:r>
            <w:t>Lorem ipsum dolor</w:t>
          </w:r>
        </w:p>
      </w:docPartBody>
    </w:docPart>
    <w:docPart>
      <w:docPartPr>
        <w:name w:val="9DA66D0909073546A939860058FD41F0"/>
        <w:category>
          <w:name w:val="General"/>
          <w:gallery w:val="placeholder"/>
        </w:category>
        <w:types>
          <w:type w:val="bbPlcHdr"/>
        </w:types>
        <w:behaviors>
          <w:behavior w:val="content"/>
        </w:behaviors>
        <w:guid w:val="{D31BFF94-0B13-854F-8257-1A5208372BF7}"/>
      </w:docPartPr>
      <w:docPartBody>
        <w:p w:rsidR="00A57A8B" w:rsidRDefault="00A57A8B">
          <w:pPr>
            <w:pStyle w:val="9DA66D0909073546A939860058FD41F0"/>
          </w:pPr>
          <w:r>
            <w:t>Etiam cursus suscipit enim. Nulla facilisi. Integer eleifend diam eu diam. Donec dapibus enim sollicitudin nulla. Nam hendrerit. Nunc id nisi. Curabitur sed neque. Pellentesque placerat consequat pede.</w:t>
          </w:r>
        </w:p>
      </w:docPartBody>
    </w:docPart>
    <w:docPart>
      <w:docPartPr>
        <w:name w:val="27673AEF14F45F469394220B0161C9D2"/>
        <w:category>
          <w:name w:val="General"/>
          <w:gallery w:val="placeholder"/>
        </w:category>
        <w:types>
          <w:type w:val="bbPlcHdr"/>
        </w:types>
        <w:behaviors>
          <w:behavior w:val="content"/>
        </w:behaviors>
        <w:guid w:val="{03464304-F613-3743-B1D2-E3CD2669BC04}"/>
      </w:docPartPr>
      <w:docPartBody>
        <w:p w:rsidR="00A57A8B" w:rsidRDefault="00A57A8B">
          <w:pPr>
            <w:pStyle w:val="27673AEF14F45F469394220B0161C9D2"/>
          </w:pPr>
          <w:r>
            <w:t>Aliquam dapibus.</w:t>
          </w:r>
        </w:p>
      </w:docPartBody>
    </w:docPart>
    <w:docPart>
      <w:docPartPr>
        <w:name w:val="E0D5955F22A94E4CBB6FBB010BC9FA4E"/>
        <w:category>
          <w:name w:val="General"/>
          <w:gallery w:val="placeholder"/>
        </w:category>
        <w:types>
          <w:type w:val="bbPlcHdr"/>
        </w:types>
        <w:behaviors>
          <w:behavior w:val="content"/>
        </w:behaviors>
        <w:guid w:val="{E586B1C0-562A-0548-9645-B05FAE2E8F99}"/>
      </w:docPartPr>
      <w:docPartBody>
        <w:p w:rsidR="00A57A8B" w:rsidRDefault="00A57A8B">
          <w:pPr>
            <w:pStyle w:val="E0D5955F22A94E4CBB6FBB010BC9FA4E"/>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8820732E9D9BC94F860E9E610E7B3AA2"/>
        <w:category>
          <w:name w:val="General"/>
          <w:gallery w:val="placeholder"/>
        </w:category>
        <w:types>
          <w:type w:val="bbPlcHdr"/>
        </w:types>
        <w:behaviors>
          <w:behavior w:val="content"/>
        </w:behaviors>
        <w:guid w:val="{61142263-B920-F044-9C30-1FD48EEEE9D7}"/>
      </w:docPartPr>
      <w:docPartBody>
        <w:p w:rsidR="00A57A8B" w:rsidRDefault="00A57A8B">
          <w:pPr>
            <w:pStyle w:val="8820732E9D9BC94F860E9E610E7B3AA2"/>
          </w:pPr>
          <w:r>
            <w:t>Aliquam dapibus.</w:t>
          </w:r>
        </w:p>
      </w:docPartBody>
    </w:docPart>
    <w:docPart>
      <w:docPartPr>
        <w:name w:val="B7C5483D91463942B141C1409862A6A9"/>
        <w:category>
          <w:name w:val="General"/>
          <w:gallery w:val="placeholder"/>
        </w:category>
        <w:types>
          <w:type w:val="bbPlcHdr"/>
        </w:types>
        <w:behaviors>
          <w:behavior w:val="content"/>
        </w:behaviors>
        <w:guid w:val="{90D5B9BE-807B-2C4F-A04A-6FDE88061233}"/>
      </w:docPartPr>
      <w:docPartBody>
        <w:p w:rsidR="00A57A8B" w:rsidRDefault="00A57A8B">
          <w:pPr>
            <w:pStyle w:val="B7C5483D91463942B141C1409862A6A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46AE304BE137C84B8C0867CDA48200E2"/>
        <w:category>
          <w:name w:val="General"/>
          <w:gallery w:val="placeholder"/>
        </w:category>
        <w:types>
          <w:type w:val="bbPlcHdr"/>
        </w:types>
        <w:behaviors>
          <w:behavior w:val="content"/>
        </w:behaviors>
        <w:guid w:val="{404081F2-A66C-8340-8822-FEA755B17733}"/>
      </w:docPartPr>
      <w:docPartBody>
        <w:p w:rsidR="00A57A8B" w:rsidRDefault="00A57A8B">
          <w:pPr>
            <w:pStyle w:val="46AE304BE137C84B8C0867CDA48200E2"/>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D631EEC4F6C1394289417466D2D7B2D2"/>
        <w:category>
          <w:name w:val="General"/>
          <w:gallery w:val="placeholder"/>
        </w:category>
        <w:types>
          <w:type w:val="bbPlcHdr"/>
        </w:types>
        <w:behaviors>
          <w:behavior w:val="content"/>
        </w:behaviors>
        <w:guid w:val="{69CD1DD3-9A5B-B148-80DE-B562273D086C}"/>
      </w:docPartPr>
      <w:docPartBody>
        <w:p w:rsidR="00A57A8B" w:rsidRDefault="00A57A8B" w:rsidP="00A57A8B">
          <w:pPr>
            <w:pStyle w:val="D631EEC4F6C1394289417466D2D7B2D2"/>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79774CA4AE48104587E43844147DBC6A"/>
        <w:category>
          <w:name w:val="General"/>
          <w:gallery w:val="placeholder"/>
        </w:category>
        <w:types>
          <w:type w:val="bbPlcHdr"/>
        </w:types>
        <w:behaviors>
          <w:behavior w:val="content"/>
        </w:behaviors>
        <w:guid w:val="{EA6E84E5-1767-0645-A920-4820BB0CC197}"/>
      </w:docPartPr>
      <w:docPartBody>
        <w:p w:rsidR="00A57A8B" w:rsidRDefault="00A57A8B" w:rsidP="00A57A8B">
          <w:pPr>
            <w:pStyle w:val="79774CA4AE48104587E43844147DBC6A"/>
          </w:pPr>
          <w:r>
            <w:t>Lorem ipsum dolor</w:t>
          </w:r>
        </w:p>
      </w:docPartBody>
    </w:docPart>
    <w:docPart>
      <w:docPartPr>
        <w:name w:val="69B62FBEF88E8749823A0F9F24066B00"/>
        <w:category>
          <w:name w:val="General"/>
          <w:gallery w:val="placeholder"/>
        </w:category>
        <w:types>
          <w:type w:val="bbPlcHdr"/>
        </w:types>
        <w:behaviors>
          <w:behavior w:val="content"/>
        </w:behaviors>
        <w:guid w:val="{56CC9645-9D95-6B4E-A2B0-4705740B41E2}"/>
      </w:docPartPr>
      <w:docPartBody>
        <w:p w:rsidR="00A57A8B" w:rsidRDefault="00A57A8B" w:rsidP="00A57A8B">
          <w:pPr>
            <w:pStyle w:val="69B62FBEF88E8749823A0F9F24066B00"/>
          </w:pPr>
          <w:r>
            <w:t>Aliquam dapibus.</w:t>
          </w:r>
        </w:p>
      </w:docPartBody>
    </w:docPart>
    <w:docPart>
      <w:docPartPr>
        <w:name w:val="36DACD6A379A8343BE5E22D6E6510615"/>
        <w:category>
          <w:name w:val="General"/>
          <w:gallery w:val="placeholder"/>
        </w:category>
        <w:types>
          <w:type w:val="bbPlcHdr"/>
        </w:types>
        <w:behaviors>
          <w:behavior w:val="content"/>
        </w:behaviors>
        <w:guid w:val="{329947C0-81FC-234A-9108-D10B53C81CB2}"/>
      </w:docPartPr>
      <w:docPartBody>
        <w:p w:rsidR="00A57A8B" w:rsidRDefault="00A57A8B" w:rsidP="00A57A8B">
          <w:pPr>
            <w:pStyle w:val="36DACD6A379A8343BE5E22D6E6510615"/>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A8B"/>
    <w:rsid w:val="00A57A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57A8B"/>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A57A8B"/>
    <w:rPr>
      <w:rFonts w:eastAsiaTheme="minorHAnsi"/>
      <w:sz w:val="20"/>
      <w:szCs w:val="22"/>
      <w:lang w:eastAsia="en-US"/>
    </w:rPr>
  </w:style>
  <w:style w:type="paragraph" w:customStyle="1" w:styleId="542183F55F3472499316B9EAB852D784">
    <w:name w:val="542183F55F3472499316B9EAB852D784"/>
  </w:style>
  <w:style w:type="paragraph" w:customStyle="1" w:styleId="76F3D9A81E413E4291046ADEB4B89BA4">
    <w:name w:val="76F3D9A81E413E4291046ADEB4B89BA4"/>
  </w:style>
  <w:style w:type="paragraph" w:customStyle="1" w:styleId="9DA66D0909073546A939860058FD41F0">
    <w:name w:val="9DA66D0909073546A939860058FD41F0"/>
  </w:style>
  <w:style w:type="paragraph" w:customStyle="1" w:styleId="279F55596AE415438C3467C17840938E">
    <w:name w:val="279F55596AE415438C3467C17840938E"/>
  </w:style>
  <w:style w:type="paragraph" w:customStyle="1" w:styleId="3FCDFFCC9105E2428A7F2D7534BD2523">
    <w:name w:val="3FCDFFCC9105E2428A7F2D7534BD2523"/>
  </w:style>
  <w:style w:type="paragraph" w:customStyle="1" w:styleId="5BA975A13024F842AC7AFC2E858F7BCE">
    <w:name w:val="5BA975A13024F842AC7AFC2E858F7BCE"/>
  </w:style>
  <w:style w:type="paragraph" w:customStyle="1" w:styleId="097A503AC4B22647830F21E5B1349486">
    <w:name w:val="097A503AC4B22647830F21E5B1349486"/>
  </w:style>
  <w:style w:type="paragraph" w:customStyle="1" w:styleId="27673AEF14F45F469394220B0161C9D2">
    <w:name w:val="27673AEF14F45F469394220B0161C9D2"/>
  </w:style>
  <w:style w:type="paragraph" w:customStyle="1" w:styleId="E0D5955F22A94E4CBB6FBB010BC9FA4E">
    <w:name w:val="E0D5955F22A94E4CBB6FBB010BC9FA4E"/>
  </w:style>
  <w:style w:type="paragraph" w:customStyle="1" w:styleId="8820732E9D9BC94F860E9E610E7B3AA2">
    <w:name w:val="8820732E9D9BC94F860E9E610E7B3AA2"/>
  </w:style>
  <w:style w:type="paragraph" w:customStyle="1" w:styleId="B7C5483D91463942B141C1409862A6A9">
    <w:name w:val="B7C5483D91463942B141C1409862A6A9"/>
  </w:style>
  <w:style w:type="paragraph" w:customStyle="1" w:styleId="46AE304BE137C84B8C0867CDA48200E2">
    <w:name w:val="46AE304BE137C84B8C0867CDA48200E2"/>
  </w:style>
  <w:style w:type="paragraph" w:customStyle="1" w:styleId="D631EEC4F6C1394289417466D2D7B2D2">
    <w:name w:val="D631EEC4F6C1394289417466D2D7B2D2"/>
    <w:rsid w:val="00A57A8B"/>
  </w:style>
  <w:style w:type="paragraph" w:customStyle="1" w:styleId="79774CA4AE48104587E43844147DBC6A">
    <w:name w:val="79774CA4AE48104587E43844147DBC6A"/>
    <w:rsid w:val="00A57A8B"/>
  </w:style>
  <w:style w:type="paragraph" w:customStyle="1" w:styleId="69B62FBEF88E8749823A0F9F24066B00">
    <w:name w:val="69B62FBEF88E8749823A0F9F24066B00"/>
    <w:rsid w:val="00A57A8B"/>
  </w:style>
  <w:style w:type="paragraph" w:customStyle="1" w:styleId="36DACD6A379A8343BE5E22D6E6510615">
    <w:name w:val="36DACD6A379A8343BE5E22D6E6510615"/>
    <w:rsid w:val="00A57A8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57A8B"/>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A57A8B"/>
    <w:rPr>
      <w:rFonts w:eastAsiaTheme="minorHAnsi"/>
      <w:sz w:val="20"/>
      <w:szCs w:val="22"/>
      <w:lang w:eastAsia="en-US"/>
    </w:rPr>
  </w:style>
  <w:style w:type="paragraph" w:customStyle="1" w:styleId="542183F55F3472499316B9EAB852D784">
    <w:name w:val="542183F55F3472499316B9EAB852D784"/>
  </w:style>
  <w:style w:type="paragraph" w:customStyle="1" w:styleId="76F3D9A81E413E4291046ADEB4B89BA4">
    <w:name w:val="76F3D9A81E413E4291046ADEB4B89BA4"/>
  </w:style>
  <w:style w:type="paragraph" w:customStyle="1" w:styleId="9DA66D0909073546A939860058FD41F0">
    <w:name w:val="9DA66D0909073546A939860058FD41F0"/>
  </w:style>
  <w:style w:type="paragraph" w:customStyle="1" w:styleId="279F55596AE415438C3467C17840938E">
    <w:name w:val="279F55596AE415438C3467C17840938E"/>
  </w:style>
  <w:style w:type="paragraph" w:customStyle="1" w:styleId="3FCDFFCC9105E2428A7F2D7534BD2523">
    <w:name w:val="3FCDFFCC9105E2428A7F2D7534BD2523"/>
  </w:style>
  <w:style w:type="paragraph" w:customStyle="1" w:styleId="5BA975A13024F842AC7AFC2E858F7BCE">
    <w:name w:val="5BA975A13024F842AC7AFC2E858F7BCE"/>
  </w:style>
  <w:style w:type="paragraph" w:customStyle="1" w:styleId="097A503AC4B22647830F21E5B1349486">
    <w:name w:val="097A503AC4B22647830F21E5B1349486"/>
  </w:style>
  <w:style w:type="paragraph" w:customStyle="1" w:styleId="27673AEF14F45F469394220B0161C9D2">
    <w:name w:val="27673AEF14F45F469394220B0161C9D2"/>
  </w:style>
  <w:style w:type="paragraph" w:customStyle="1" w:styleId="E0D5955F22A94E4CBB6FBB010BC9FA4E">
    <w:name w:val="E0D5955F22A94E4CBB6FBB010BC9FA4E"/>
  </w:style>
  <w:style w:type="paragraph" w:customStyle="1" w:styleId="8820732E9D9BC94F860E9E610E7B3AA2">
    <w:name w:val="8820732E9D9BC94F860E9E610E7B3AA2"/>
  </w:style>
  <w:style w:type="paragraph" w:customStyle="1" w:styleId="B7C5483D91463942B141C1409862A6A9">
    <w:name w:val="B7C5483D91463942B141C1409862A6A9"/>
  </w:style>
  <w:style w:type="paragraph" w:customStyle="1" w:styleId="46AE304BE137C84B8C0867CDA48200E2">
    <w:name w:val="46AE304BE137C84B8C0867CDA48200E2"/>
  </w:style>
  <w:style w:type="paragraph" w:customStyle="1" w:styleId="D631EEC4F6C1394289417466D2D7B2D2">
    <w:name w:val="D631EEC4F6C1394289417466D2D7B2D2"/>
    <w:rsid w:val="00A57A8B"/>
  </w:style>
  <w:style w:type="paragraph" w:customStyle="1" w:styleId="79774CA4AE48104587E43844147DBC6A">
    <w:name w:val="79774CA4AE48104587E43844147DBC6A"/>
    <w:rsid w:val="00A57A8B"/>
  </w:style>
  <w:style w:type="paragraph" w:customStyle="1" w:styleId="69B62FBEF88E8749823A0F9F24066B00">
    <w:name w:val="69B62FBEF88E8749823A0F9F24066B00"/>
    <w:rsid w:val="00A57A8B"/>
  </w:style>
  <w:style w:type="paragraph" w:customStyle="1" w:styleId="36DACD6A379A8343BE5E22D6E6510615">
    <w:name w:val="36DACD6A379A8343BE5E22D6E6510615"/>
    <w:rsid w:val="00A57A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Grayscale Resume.dotx</Template>
  <TotalTime>0</TotalTime>
  <Pages>3</Pages>
  <Words>341</Words>
  <Characters>1948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Ghalab</dc:creator>
  <cp:keywords/>
  <dc:description/>
  <cp:lastModifiedBy>Ahmed Ghalab</cp:lastModifiedBy>
  <cp:revision>3</cp:revision>
  <cp:lastPrinted>2014-10-29T08:26:00Z</cp:lastPrinted>
  <dcterms:created xsi:type="dcterms:W3CDTF">2014-10-29T08:26:00Z</dcterms:created>
  <dcterms:modified xsi:type="dcterms:W3CDTF">2014-10-29T08:26:00Z</dcterms:modified>
  <cp:category/>
</cp:coreProperties>
</file>